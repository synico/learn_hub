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170948" w:rsidP="00141A4C">
      <w:pPr>
        <w:pStyle w:val="Title"/>
      </w:pPr>
      <w:r>
        <w:t>Nick Liu (</w:t>
      </w:r>
      <w:r>
        <w:rPr>
          <w:rFonts w:eastAsia="黑体" w:hint="eastAsia"/>
          <w:lang w:eastAsia="zh-CN"/>
        </w:rPr>
        <w:t>刘学巍</w:t>
      </w:r>
      <w:r>
        <w:t>)</w:t>
      </w:r>
    </w:p>
    <w:p w:rsidR="00141A4C" w:rsidRDefault="004012A2" w:rsidP="00141A4C">
      <w:r>
        <w:t xml:space="preserve">Male | </w:t>
      </w:r>
      <w:r w:rsidR="00A74377">
        <w:t xml:space="preserve">1983.10 | </w:t>
      </w:r>
      <w:r>
        <w:t>Shanghai</w:t>
      </w:r>
      <w:r w:rsidR="00141A4C">
        <w:t> | </w:t>
      </w:r>
      <w:r>
        <w:t>13818395763</w:t>
      </w:r>
      <w:r w:rsidR="00141A4C">
        <w:t> | </w:t>
      </w:r>
      <w:r>
        <w:t>synico@gmail.com</w:t>
      </w:r>
    </w:p>
    <w:sdt>
      <w:sdtPr>
        <w:alias w:val="Education:"/>
        <w:tag w:val="Education:"/>
        <w:id w:val="807127995"/>
        <w:placeholder>
          <w:docPart w:val="9AC9E31772F54223B155813D104F780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4012A2">
      <w:pPr>
        <w:pStyle w:val="Heading2"/>
      </w:pPr>
      <w:r>
        <w:t>2001.09 – 2005.07</w:t>
      </w:r>
      <w:r w:rsidR="009D5933">
        <w:t> | </w:t>
      </w:r>
      <w:r>
        <w:t>DOnghua university</w:t>
      </w:r>
      <w:r w:rsidR="009D5933">
        <w:t> | </w:t>
      </w:r>
      <w:r>
        <w:t>Infromation System and Information management (e-commerce) | Bachelor</w:t>
      </w:r>
    </w:p>
    <w:p w:rsidR="006270A9" w:rsidRDefault="00BB7292" w:rsidP="001B29CF">
      <w:pPr>
        <w:pStyle w:val="ListBullet"/>
      </w:pPr>
      <w:r>
        <w:t xml:space="preserve">2003.10 Shanghai Computer Rank Examination 3 </w:t>
      </w:r>
    </w:p>
    <w:p w:rsidR="006270A9" w:rsidRDefault="00BB7292" w:rsidP="001B29CF">
      <w:pPr>
        <w:pStyle w:val="ListBullet"/>
      </w:pPr>
      <w:r>
        <w:t>2004.06 CET6</w:t>
      </w:r>
    </w:p>
    <w:p w:rsidR="006270A9" w:rsidRDefault="00BB7292">
      <w:pPr>
        <w:pStyle w:val="Heading2"/>
      </w:pPr>
      <w:r>
        <w:t>2005.10</w:t>
      </w:r>
      <w:r w:rsidR="009D5933">
        <w:t> | </w:t>
      </w:r>
      <w:r>
        <w:t>Sun certificated Java programmer</w:t>
      </w:r>
    </w:p>
    <w:sdt>
      <w:sdtPr>
        <w:alias w:val="Skills &amp; Abilities:"/>
        <w:tag w:val="Skills &amp; Abilities:"/>
        <w:id w:val="458624136"/>
        <w:placeholder>
          <w:docPart w:val="A6B62FC103FE46B98685AB44D5370E2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802431">
      <w:pPr>
        <w:pStyle w:val="Heading2"/>
      </w:pPr>
      <w:r>
        <w:t>technique</w:t>
      </w:r>
    </w:p>
    <w:p w:rsidR="006270A9" w:rsidRDefault="00802431" w:rsidP="00802431">
      <w:pPr>
        <w:pStyle w:val="ListBullet"/>
      </w:pPr>
      <w:r>
        <w:t>Familiar with Core Java, JVM, concurrent, collections.</w:t>
      </w:r>
    </w:p>
    <w:p w:rsidR="00802431" w:rsidRDefault="00802431" w:rsidP="00802431">
      <w:pPr>
        <w:pStyle w:val="ListBullet"/>
      </w:pPr>
      <w:r>
        <w:t>Has experience working in Linux</w:t>
      </w:r>
      <w:r w:rsidR="0092200A">
        <w:t xml:space="preserve">, know </w:t>
      </w:r>
      <w:r w:rsidR="004A617A">
        <w:t>Bash</w:t>
      </w:r>
      <w:r w:rsidR="0092200A">
        <w:t xml:space="preserve"> and PERL.</w:t>
      </w:r>
    </w:p>
    <w:p w:rsidR="00802431" w:rsidRDefault="00802431" w:rsidP="00802431">
      <w:pPr>
        <w:pStyle w:val="ListBullet"/>
      </w:pPr>
      <w:r>
        <w:t>Familiar with E commerce website and finance trading system development.</w:t>
      </w:r>
    </w:p>
    <w:p w:rsidR="00802431" w:rsidRDefault="00802431" w:rsidP="00802431">
      <w:pPr>
        <w:pStyle w:val="ListBullet"/>
      </w:pPr>
      <w:r>
        <w:t>Know Scala.</w:t>
      </w:r>
    </w:p>
    <w:p w:rsidR="00D2224B" w:rsidRDefault="00D2224B" w:rsidP="00802431">
      <w:pPr>
        <w:pStyle w:val="ListBullet"/>
      </w:pPr>
      <w:r>
        <w:t xml:space="preserve">Familiar with WCS, SOLR and </w:t>
      </w:r>
      <w:proofErr w:type="spellStart"/>
      <w:r w:rsidR="00ED61F5">
        <w:t>Endeca</w:t>
      </w:r>
      <w:proofErr w:type="spellEnd"/>
      <w:r w:rsidR="00BB3F4A">
        <w:t xml:space="preserve"> (search engine)</w:t>
      </w:r>
      <w:r>
        <w:t>.</w:t>
      </w:r>
    </w:p>
    <w:sdt>
      <w:sdtPr>
        <w:alias w:val="Communication:"/>
        <w:tag w:val="Communication:"/>
        <w:id w:val="-1153840069"/>
        <w:placeholder>
          <w:docPart w:val="E5614172B5724967B6C0F9A794141A0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6270A9" w:rsidRDefault="00802431">
      <w:pPr>
        <w:pStyle w:val="ListBullet"/>
      </w:pPr>
      <w:r>
        <w:t xml:space="preserve">Proven ability to work with </w:t>
      </w:r>
      <w:r w:rsidR="005D45A8">
        <w:t>multiple</w:t>
      </w:r>
      <w:r>
        <w:t xml:space="preserve"> departments in difference locale.</w:t>
      </w:r>
    </w:p>
    <w:p w:rsidR="00BB3F4A" w:rsidRDefault="00BB3F4A">
      <w:pPr>
        <w:pStyle w:val="ListBullet"/>
      </w:pPr>
      <w:r>
        <w:t>Proven ability to communicate with my staff and my supervisor.</w:t>
      </w:r>
    </w:p>
    <w:sdt>
      <w:sdtPr>
        <w:alias w:val="Leadership:"/>
        <w:tag w:val="Leadership:"/>
        <w:id w:val="1837562325"/>
        <w:placeholder>
          <w:docPart w:val="E8621520C4124B1EBC46105049A5EE9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BB3F4A">
      <w:pPr>
        <w:pStyle w:val="ListBullet"/>
      </w:pPr>
      <w:r>
        <w:t>In technique perspective, I am acting as technique lead. Provide proper support to team on daily works.</w:t>
      </w:r>
    </w:p>
    <w:p w:rsidR="00BB3F4A" w:rsidRDefault="00BB3F4A">
      <w:pPr>
        <w:pStyle w:val="ListBullet"/>
      </w:pPr>
      <w:r>
        <w:t>I also act as coordinator between business and developers, QA spe</w:t>
      </w:r>
      <w:r w:rsidR="00FE33C6">
        <w:t>cialist to gather requirement and define project scope.</w:t>
      </w:r>
    </w:p>
    <w:p w:rsidR="00FE33C6" w:rsidRDefault="005D45A8">
      <w:pPr>
        <w:pStyle w:val="ListBullet"/>
      </w:pPr>
      <w:r>
        <w:t>Help remote manger on performance review with staffs in Shanghai.</w:t>
      </w:r>
    </w:p>
    <w:sdt>
      <w:sdtPr>
        <w:alias w:val="Experience:"/>
        <w:tag w:val="Experience:"/>
        <w:id w:val="171684534"/>
        <w:placeholder>
          <w:docPart w:val="4D67958AE2FE446B9DB8DB4534427C5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5D45A8">
      <w:pPr>
        <w:pStyle w:val="Heading2"/>
      </w:pPr>
      <w:r>
        <w:t>E commerce team lead</w:t>
      </w:r>
      <w:r w:rsidR="009D5933">
        <w:t> | </w:t>
      </w:r>
      <w:r>
        <w:t>Avnet</w:t>
      </w:r>
      <w:r w:rsidR="009D5933">
        <w:t> | </w:t>
      </w:r>
      <w:r>
        <w:t>2014.05 to now</w:t>
      </w:r>
    </w:p>
    <w:p w:rsidR="006270A9" w:rsidRDefault="00420EB3">
      <w:pPr>
        <w:pStyle w:val="ListBullet"/>
      </w:pPr>
      <w:r>
        <w:t>Besides daily development and production support</w:t>
      </w:r>
      <w:r w:rsidR="0069277F">
        <w:t xml:space="preserve"> for </w:t>
      </w:r>
      <w:hyperlink r:id="rId8" w:history="1">
        <w:r w:rsidR="00ED61F5" w:rsidRPr="00B156D3">
          <w:rPr>
            <w:rStyle w:val="Hyperlink"/>
          </w:rPr>
          <w:t>www.avnet.com</w:t>
        </w:r>
      </w:hyperlink>
      <w:r w:rsidR="00ED61F5">
        <w:t xml:space="preserve"> which build upon IBM WCS and WCM</w:t>
      </w:r>
      <w:r>
        <w:t>. Also r</w:t>
      </w:r>
      <w:r w:rsidR="001C6011">
        <w:t>esponsible for review tickets</w:t>
      </w:r>
      <w:r>
        <w:t xml:space="preserve"> </w:t>
      </w:r>
      <w:r w:rsidR="001C6011">
        <w:t>(include enhancement and bug fix)</w:t>
      </w:r>
      <w:r>
        <w:t xml:space="preserve"> and assign task to team members</w:t>
      </w:r>
      <w:r w:rsidR="00F724E9">
        <w:t xml:space="preserve"> (including developers and </w:t>
      </w:r>
      <w:r w:rsidR="00267F11">
        <w:t>QA</w:t>
      </w:r>
      <w:r w:rsidR="00F724E9">
        <w:t xml:space="preserve"> specialist)</w:t>
      </w:r>
      <w:r>
        <w:t>.</w:t>
      </w:r>
      <w:r w:rsidR="00805BFF">
        <w:t xml:space="preserve"> Plan release with release manager and business manager every four weeks.</w:t>
      </w:r>
    </w:p>
    <w:p w:rsidR="006270A9" w:rsidRDefault="005D45A8">
      <w:pPr>
        <w:pStyle w:val="Heading2"/>
      </w:pPr>
      <w:r>
        <w:t>Senior e commerce developer</w:t>
      </w:r>
      <w:r w:rsidR="009D5933">
        <w:t> | </w:t>
      </w:r>
      <w:r>
        <w:t>Avnet</w:t>
      </w:r>
      <w:r w:rsidR="009D5933">
        <w:t> | </w:t>
      </w:r>
      <w:r>
        <w:t>2009.11 to 2014.05</w:t>
      </w:r>
    </w:p>
    <w:p w:rsidR="001B29CF" w:rsidRDefault="00ED61F5" w:rsidP="001B29CF">
      <w:pPr>
        <w:pStyle w:val="ListBullet"/>
      </w:pPr>
      <w:r>
        <w:t xml:space="preserve">Focus on development and support for </w:t>
      </w:r>
      <w:hyperlink r:id="rId9" w:history="1">
        <w:r w:rsidRPr="00B156D3">
          <w:rPr>
            <w:rStyle w:val="Hyperlink"/>
          </w:rPr>
          <w:t>www.avnetexpress.com</w:t>
        </w:r>
      </w:hyperlink>
      <w:r>
        <w:t xml:space="preserve"> and </w:t>
      </w:r>
      <w:hyperlink r:id="rId10" w:history="1">
        <w:r w:rsidRPr="00B156D3">
          <w:rPr>
            <w:rStyle w:val="Hyperlink"/>
          </w:rPr>
          <w:t>www.g-technology</w:t>
        </w:r>
      </w:hyperlink>
      <w:r>
        <w:t xml:space="preserve"> which build upon IBM WCS and </w:t>
      </w:r>
      <w:proofErr w:type="spellStart"/>
      <w:r>
        <w:t>Endeca</w:t>
      </w:r>
      <w:proofErr w:type="spellEnd"/>
      <w:r>
        <w:t>. Responsible for enhance products search</w:t>
      </w:r>
      <w:r w:rsidR="00C90E53">
        <w:t xml:space="preserve"> </w:t>
      </w:r>
      <w:r w:rsidR="00AE0881">
        <w:t>(more than ten million products in search engine)</w:t>
      </w:r>
      <w:r>
        <w:t xml:space="preserve">, shopping processes and sending orders to SAP. Especially act as </w:t>
      </w:r>
      <w:proofErr w:type="spellStart"/>
      <w:r>
        <w:t>Endeca</w:t>
      </w:r>
      <w:proofErr w:type="spellEnd"/>
      <w:r>
        <w:t xml:space="preserve"> expert in team. </w:t>
      </w:r>
    </w:p>
    <w:p w:rsidR="00433F04" w:rsidRDefault="00433F04" w:rsidP="00433F04">
      <w:pPr>
        <w:pStyle w:val="Heading2"/>
      </w:pPr>
      <w:r>
        <w:lastRenderedPageBreak/>
        <w:t>Java</w:t>
      </w:r>
      <w:r>
        <w:t xml:space="preserve"> developer | </w:t>
      </w:r>
      <w:r>
        <w:t>citi software and service</w:t>
      </w:r>
      <w:r>
        <w:t> | 200</w:t>
      </w:r>
      <w:r>
        <w:t>7</w:t>
      </w:r>
      <w:r>
        <w:t>.</w:t>
      </w:r>
      <w:r>
        <w:t>06</w:t>
      </w:r>
      <w:r>
        <w:t xml:space="preserve"> to 20</w:t>
      </w:r>
      <w:r>
        <w:t>09</w:t>
      </w:r>
      <w:r>
        <w:t>.</w:t>
      </w:r>
      <w:r>
        <w:t>11</w:t>
      </w:r>
    </w:p>
    <w:p w:rsidR="00433F04" w:rsidRDefault="005D23D6" w:rsidP="00433F04">
      <w:pPr>
        <w:pStyle w:val="ListBullet"/>
        <w:numPr>
          <w:ilvl w:val="0"/>
          <w:numId w:val="0"/>
        </w:numPr>
        <w:ind w:left="216" w:hanging="216"/>
      </w:pPr>
      <w:r>
        <w:t xml:space="preserve">Building real time trading system for fixed income products CP/CD by Swing and Applet. </w:t>
      </w:r>
      <w:r w:rsidR="00D70BA2">
        <w:t xml:space="preserve">And building reporting system </w:t>
      </w:r>
      <w:proofErr w:type="spellStart"/>
      <w:r w:rsidR="00D70BA2">
        <w:t>GStar</w:t>
      </w:r>
      <w:proofErr w:type="spellEnd"/>
      <w:r w:rsidR="00D70BA2">
        <w:t xml:space="preserve"> by Swing, </w:t>
      </w:r>
      <w:proofErr w:type="gramStart"/>
      <w:r w:rsidR="00D70BA2">
        <w:t>Spring</w:t>
      </w:r>
      <w:proofErr w:type="gramEnd"/>
      <w:r w:rsidR="00D70BA2">
        <w:t>, Hibernate and EJB2. Also building backend services for the trading system</w:t>
      </w:r>
      <w:r w:rsidR="007B1C51">
        <w:t xml:space="preserve">s </w:t>
      </w:r>
      <w:r w:rsidR="00D70BA2">
        <w:t xml:space="preserve">(Between Citi, Bloomberg and </w:t>
      </w:r>
      <w:proofErr w:type="spellStart"/>
      <w:r w:rsidR="00D70BA2">
        <w:t>Tradeweb</w:t>
      </w:r>
      <w:proofErr w:type="spellEnd"/>
      <w:r w:rsidR="00D70BA2">
        <w:t>).</w:t>
      </w:r>
    </w:p>
    <w:p w:rsidR="00433F04" w:rsidRDefault="00433F04" w:rsidP="00433F04">
      <w:pPr>
        <w:pStyle w:val="Heading2"/>
      </w:pPr>
      <w:r>
        <w:t>java</w:t>
      </w:r>
      <w:r>
        <w:t xml:space="preserve"> developer | </w:t>
      </w:r>
      <w:r>
        <w:t>Shanghai Kehwa software</w:t>
      </w:r>
      <w:r>
        <w:t> | 200</w:t>
      </w:r>
      <w:r>
        <w:t>5</w:t>
      </w:r>
      <w:r>
        <w:t>.</w:t>
      </w:r>
      <w:r>
        <w:t>07</w:t>
      </w:r>
      <w:r>
        <w:t xml:space="preserve"> to 20</w:t>
      </w:r>
      <w:r>
        <w:t>07.06</w:t>
      </w:r>
    </w:p>
    <w:p w:rsidR="00433F04" w:rsidRDefault="00AA39F2" w:rsidP="00433F04">
      <w:pPr>
        <w:pStyle w:val="ListBullet"/>
        <w:numPr>
          <w:ilvl w:val="0"/>
          <w:numId w:val="0"/>
        </w:numPr>
        <w:ind w:left="216" w:hanging="216"/>
      </w:pPr>
      <w:r>
        <w:t xml:space="preserve">Building java web system by struts and </w:t>
      </w:r>
      <w:proofErr w:type="spellStart"/>
      <w:r>
        <w:t>jsp</w:t>
      </w:r>
      <w:proofErr w:type="spellEnd"/>
      <w:r>
        <w:t>.</w:t>
      </w:r>
    </w:p>
    <w:p w:rsidR="00AA39F2" w:rsidRDefault="00AA39F2" w:rsidP="00AA39F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bookmarkStart w:id="0" w:name="_GoBack"/>
      <w:bookmarkEnd w:id="0"/>
      <w:r>
        <w:t xml:space="preserve">Project </w:t>
      </w:r>
      <w:sdt>
        <w:sdtPr>
          <w:alias w:val="Experience:"/>
          <w:tag w:val="Experience:"/>
          <w:id w:val="926154667"/>
          <w:placeholder>
            <w:docPart w:val="CC3438869E434376BFE98B9A9C43C92A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:rsidR="00261820" w:rsidRDefault="00261820" w:rsidP="00261820">
      <w:pPr>
        <w:pStyle w:val="Heading2"/>
      </w:pPr>
      <w:r>
        <w:t>Avnet</w:t>
      </w:r>
    </w:p>
    <w:p w:rsidR="00261820" w:rsidRDefault="00A950FA" w:rsidP="00261820">
      <w:pPr>
        <w:pStyle w:val="ListBullet"/>
      </w:pPr>
      <w:proofErr w:type="spellStart"/>
      <w:r>
        <w:t>SearchAPI</w:t>
      </w:r>
      <w:proofErr w:type="spellEnd"/>
    </w:p>
    <w:p w:rsidR="00AE0881" w:rsidRDefault="00AE0881" w:rsidP="00AE0881">
      <w:pPr>
        <w:pStyle w:val="ListBullet"/>
        <w:numPr>
          <w:ilvl w:val="0"/>
          <w:numId w:val="0"/>
        </w:numPr>
        <w:ind w:left="216"/>
      </w:pPr>
      <w:r>
        <w:t>Build a web service</w:t>
      </w:r>
      <w:r w:rsidR="00C90E53">
        <w:t xml:space="preserve"> upon WCS </w:t>
      </w:r>
      <w:proofErr w:type="spellStart"/>
      <w:r w:rsidR="00C90E53">
        <w:t>Solr</w:t>
      </w:r>
      <w:proofErr w:type="spellEnd"/>
      <w:r w:rsidR="00C90E53">
        <w:t xml:space="preserve">, providing search interface to external customer to do customized search. Work with security team on authentication, and middleware team on service publication. </w:t>
      </w:r>
    </w:p>
    <w:p w:rsidR="00A950FA" w:rsidRDefault="00A950FA" w:rsidP="00261820">
      <w:pPr>
        <w:pStyle w:val="ListBullet"/>
      </w:pPr>
      <w:proofErr w:type="spellStart"/>
      <w:r>
        <w:t>PricingTool</w:t>
      </w:r>
      <w:proofErr w:type="spellEnd"/>
      <w:r>
        <w:t xml:space="preserve"> Web Service</w:t>
      </w:r>
    </w:p>
    <w:p w:rsidR="00C90E53" w:rsidRDefault="00C90E53" w:rsidP="00C90E53">
      <w:pPr>
        <w:pStyle w:val="ListBullet"/>
        <w:numPr>
          <w:ilvl w:val="0"/>
          <w:numId w:val="0"/>
        </w:numPr>
        <w:ind w:left="216"/>
      </w:pPr>
      <w:r>
        <w:t xml:space="preserve">Build a web service on </w:t>
      </w:r>
      <w:proofErr w:type="gramStart"/>
      <w:r>
        <w:t>Spring</w:t>
      </w:r>
      <w:proofErr w:type="gramEnd"/>
      <w:r>
        <w:t xml:space="preserve"> framework and IBM </w:t>
      </w:r>
      <w:proofErr w:type="spellStart"/>
      <w:r>
        <w:t>Websphere</w:t>
      </w:r>
      <w:proofErr w:type="spellEnd"/>
      <w:r>
        <w:t xml:space="preserve"> JAX-WS. Providing a search interface to internal users</w:t>
      </w:r>
      <w:r w:rsidR="007A3A79">
        <w:t xml:space="preserve"> to retrieve prices of products</w:t>
      </w:r>
      <w:r>
        <w:t>.</w:t>
      </w:r>
    </w:p>
    <w:p w:rsidR="00A950FA" w:rsidRDefault="00A950FA" w:rsidP="00261820">
      <w:pPr>
        <w:pStyle w:val="ListBullet"/>
      </w:pPr>
      <w:proofErr w:type="spellStart"/>
      <w:r>
        <w:t>Spansion</w:t>
      </w:r>
      <w:proofErr w:type="spellEnd"/>
      <w:r>
        <w:t xml:space="preserve"> Store</w:t>
      </w:r>
    </w:p>
    <w:p w:rsidR="007A3A79" w:rsidRDefault="007A3A79" w:rsidP="007A3A79">
      <w:pPr>
        <w:pStyle w:val="ListBullet"/>
        <w:numPr>
          <w:ilvl w:val="0"/>
          <w:numId w:val="0"/>
        </w:numPr>
        <w:ind w:left="216"/>
      </w:pPr>
      <w:r>
        <w:t xml:space="preserve">Build a new store for RAM solution company </w:t>
      </w:r>
      <w:proofErr w:type="spellStart"/>
      <w:r>
        <w:t>Spansion</w:t>
      </w:r>
      <w:proofErr w:type="spellEnd"/>
      <w:r>
        <w:t xml:space="preserve"> upon WCS. Responsible for sending orders to SAP and receiving updated messages from SAP, update order status co</w:t>
      </w:r>
      <w:r w:rsidR="00957DFC">
        <w:t>r</w:t>
      </w:r>
      <w:r>
        <w:t>respondingly.</w:t>
      </w:r>
    </w:p>
    <w:p w:rsidR="00A950FA" w:rsidRDefault="00A950FA" w:rsidP="00261820">
      <w:pPr>
        <w:pStyle w:val="ListBullet"/>
      </w:pPr>
      <w:r>
        <w:t>Customer Reel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Enable special buy quantity rule for specific products in </w:t>
      </w:r>
      <w:hyperlink r:id="rId11" w:history="1">
        <w:r w:rsidRPr="00B156D3">
          <w:rPr>
            <w:rStyle w:val="Hyperlink"/>
          </w:rPr>
          <w:t>www.avnetexpress.com</w:t>
        </w:r>
      </w:hyperlink>
      <w:r>
        <w:t xml:space="preserve">. Build GUI for buying the specific products, and update search rules in </w:t>
      </w:r>
      <w:proofErr w:type="spellStart"/>
      <w:r>
        <w:t>Endeca</w:t>
      </w:r>
      <w:proofErr w:type="spellEnd"/>
      <w:r>
        <w:t xml:space="preserve"> to support this feature. Also update shopping processes and order processes to support this feature.</w:t>
      </w:r>
    </w:p>
    <w:p w:rsidR="00A950FA" w:rsidRDefault="00A950FA" w:rsidP="00261820">
      <w:pPr>
        <w:pStyle w:val="ListBullet"/>
      </w:pPr>
      <w:r>
        <w:t>Products Standard Web Service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Build a search interface upon WCS and </w:t>
      </w:r>
      <w:proofErr w:type="spellStart"/>
      <w:r>
        <w:t>Endeca</w:t>
      </w:r>
      <w:proofErr w:type="spellEnd"/>
      <w:r>
        <w:t>, to provide web service to external customers to search products.</w:t>
      </w:r>
    </w:p>
    <w:p w:rsidR="00A950FA" w:rsidRDefault="00A950FA" w:rsidP="00261820">
      <w:pPr>
        <w:pStyle w:val="ListBullet"/>
      </w:pPr>
      <w:r>
        <w:t>Stock to Build</w:t>
      </w:r>
    </w:p>
    <w:p w:rsidR="00FB2D06" w:rsidRDefault="00FB2D06" w:rsidP="00FB2D06">
      <w:pPr>
        <w:pStyle w:val="ListBullet"/>
        <w:numPr>
          <w:ilvl w:val="0"/>
          <w:numId w:val="0"/>
        </w:numPr>
        <w:ind w:left="216"/>
      </w:pPr>
      <w:r>
        <w:t xml:space="preserve">Calculate product delivery date by each assemblies of this product. Update search rules, shopping processes and order processes. </w:t>
      </w:r>
      <w:r w:rsidR="00FD24C3">
        <w:t>This enhancement was developed onsite, in Avnet headquarter Phoenix.</w:t>
      </w:r>
    </w:p>
    <w:p w:rsidR="00A950FA" w:rsidRDefault="00A950FA" w:rsidP="00261820">
      <w:pPr>
        <w:pStyle w:val="ListBullet"/>
      </w:pPr>
      <w:proofErr w:type="spellStart"/>
      <w:r>
        <w:t>GTech</w:t>
      </w:r>
      <w:proofErr w:type="spellEnd"/>
      <w:r>
        <w:t xml:space="preserve"> Store</w:t>
      </w:r>
    </w:p>
    <w:p w:rsidR="00FD24C3" w:rsidRDefault="00FD24C3" w:rsidP="00FD24C3">
      <w:pPr>
        <w:pStyle w:val="ListBullet"/>
        <w:numPr>
          <w:ilvl w:val="0"/>
          <w:numId w:val="0"/>
        </w:numPr>
        <w:ind w:left="216"/>
      </w:pPr>
      <w:r>
        <w:t xml:space="preserve">Lead two developers and one QA specialist to setup a totally new e-commerce website, make sure products </w:t>
      </w:r>
      <w:r w:rsidR="00E71217">
        <w:t>can</w:t>
      </w:r>
      <w:r>
        <w:t xml:space="preserve"> be searched and orders </w:t>
      </w:r>
      <w:r w:rsidR="00923ADE">
        <w:t>can</w:t>
      </w:r>
      <w:r>
        <w:t xml:space="preserve"> be booked in backend system. Besides project management, also taken most of development tasks. </w:t>
      </w:r>
    </w:p>
    <w:p w:rsidR="00A950FA" w:rsidRDefault="00A950FA" w:rsidP="00261820">
      <w:pPr>
        <w:pStyle w:val="ListBullet"/>
      </w:pPr>
      <w:r>
        <w:t>Supply Chain Customer (Scheduled Order/Bonded Inventory)</w:t>
      </w:r>
    </w:p>
    <w:p w:rsidR="00FD24C3" w:rsidRPr="00F466D4" w:rsidRDefault="00F466D4" w:rsidP="00FD24C3">
      <w:pPr>
        <w:pStyle w:val="ListBullet"/>
        <w:numPr>
          <w:ilvl w:val="0"/>
          <w:numId w:val="0"/>
        </w:numPr>
        <w:ind w:left="216"/>
        <w:rPr>
          <w:rFonts w:eastAsia="黑体" w:hint="eastAsia"/>
          <w:lang w:eastAsia="zh-CN"/>
        </w:rPr>
      </w:pPr>
      <w:r>
        <w:rPr>
          <w:rFonts w:eastAsia="黑体" w:hint="eastAsia"/>
          <w:lang w:eastAsia="zh-CN"/>
        </w:rPr>
        <w:t xml:space="preserve">Mainly use </w:t>
      </w:r>
      <w:proofErr w:type="spellStart"/>
      <w:r>
        <w:rPr>
          <w:rFonts w:eastAsia="黑体" w:hint="eastAsia"/>
          <w:lang w:eastAsia="zh-CN"/>
        </w:rPr>
        <w:t>javascript</w:t>
      </w:r>
      <w:proofErr w:type="spellEnd"/>
      <w:r>
        <w:rPr>
          <w:rFonts w:eastAsia="黑体" w:hint="eastAsia"/>
          <w:lang w:eastAsia="zh-CN"/>
        </w:rPr>
        <w:t xml:space="preserve"> </w:t>
      </w:r>
      <w:r>
        <w:rPr>
          <w:rFonts w:eastAsia="黑体"/>
          <w:lang w:eastAsia="zh-CN"/>
        </w:rPr>
        <w:t>library</w:t>
      </w:r>
      <w:r>
        <w:rPr>
          <w:rFonts w:eastAsia="黑体" w:hint="eastAsia"/>
          <w:lang w:eastAsia="zh-CN"/>
        </w:rPr>
        <w:t xml:space="preserve"> </w:t>
      </w:r>
      <w:r>
        <w:rPr>
          <w:rFonts w:eastAsia="黑体"/>
          <w:lang w:eastAsia="zh-CN"/>
        </w:rPr>
        <w:t>prototype</w:t>
      </w:r>
      <w:r w:rsidR="0066573D">
        <w:rPr>
          <w:rFonts w:eastAsia="黑体"/>
          <w:lang w:eastAsia="zh-CN"/>
        </w:rPr>
        <w:t>.js</w:t>
      </w:r>
      <w:r>
        <w:rPr>
          <w:rFonts w:eastAsia="黑体"/>
          <w:lang w:eastAsia="zh-CN"/>
        </w:rPr>
        <w:t xml:space="preserve"> and WCS to provide customized shopping processes for specific customers.</w:t>
      </w:r>
    </w:p>
    <w:p w:rsidR="00261820" w:rsidRDefault="00BA5FE8" w:rsidP="00261820">
      <w:pPr>
        <w:pStyle w:val="Heading2"/>
      </w:pPr>
      <w:r>
        <w:t>CSTS</w:t>
      </w:r>
    </w:p>
    <w:p w:rsidR="00261820" w:rsidRDefault="00725CDD" w:rsidP="00261820">
      <w:pPr>
        <w:pStyle w:val="ListBullet"/>
      </w:pPr>
      <w:r>
        <w:t>CP/CD Trader</w:t>
      </w:r>
    </w:p>
    <w:p w:rsidR="004D1D60" w:rsidRDefault="004D1D60" w:rsidP="004D1D60">
      <w:pPr>
        <w:pStyle w:val="ListBullet"/>
        <w:numPr>
          <w:ilvl w:val="0"/>
          <w:numId w:val="0"/>
        </w:numPr>
        <w:ind w:left="216"/>
      </w:pPr>
      <w:r>
        <w:t>Build a real time trading system for commercial paper and commercial deposit by Swing from nothing.</w:t>
      </w:r>
      <w:r w:rsidR="00B902B3">
        <w:t xml:space="preserve"> The system was depended on RV and JMS to communicate with Bloomberg client and </w:t>
      </w:r>
      <w:proofErr w:type="spellStart"/>
      <w:r w:rsidR="00B902B3">
        <w:t>TradeWeb</w:t>
      </w:r>
      <w:proofErr w:type="spellEnd"/>
      <w:r w:rsidR="00B902B3">
        <w:t xml:space="preserve"> client.</w:t>
      </w:r>
    </w:p>
    <w:p w:rsidR="00725CDD" w:rsidRDefault="00725CDD" w:rsidP="00261820">
      <w:pPr>
        <w:pStyle w:val="ListBullet"/>
      </w:pPr>
      <w:r>
        <w:t>Global Short-Term Analytic and Report System</w:t>
      </w:r>
    </w:p>
    <w:p w:rsidR="00B902B3" w:rsidRDefault="00B902B3" w:rsidP="00B902B3">
      <w:pPr>
        <w:pStyle w:val="ListBullet"/>
        <w:numPr>
          <w:ilvl w:val="0"/>
          <w:numId w:val="0"/>
        </w:numPr>
        <w:ind w:left="216"/>
      </w:pPr>
      <w:r>
        <w:t>Build a report system to show transactions for CP and CD.</w:t>
      </w:r>
    </w:p>
    <w:p w:rsidR="00725CDD" w:rsidRDefault="00725CDD" w:rsidP="00261820">
      <w:pPr>
        <w:pStyle w:val="ListBullet"/>
      </w:pPr>
      <w:r>
        <w:lastRenderedPageBreak/>
        <w:t xml:space="preserve">CP/CD Service </w:t>
      </w:r>
    </w:p>
    <w:p w:rsidR="00B902B3" w:rsidRDefault="00B902B3" w:rsidP="00B902B3">
      <w:pPr>
        <w:pStyle w:val="ListBullet"/>
        <w:numPr>
          <w:ilvl w:val="0"/>
          <w:numId w:val="0"/>
        </w:numPr>
        <w:ind w:left="216"/>
      </w:pPr>
      <w:r>
        <w:t>Build EJB services to support CP and CD trader.</w:t>
      </w:r>
    </w:p>
    <w:p w:rsidR="00261820" w:rsidRDefault="00BA5FE8" w:rsidP="00261820">
      <w:pPr>
        <w:pStyle w:val="Heading2"/>
      </w:pPr>
      <w:r>
        <w:t>Kehwa</w:t>
      </w:r>
    </w:p>
    <w:p w:rsidR="00261820" w:rsidRDefault="00725CDD" w:rsidP="00725CDD">
      <w:pPr>
        <w:pStyle w:val="ListBullet"/>
      </w:pPr>
      <w:r w:rsidRPr="00725CDD">
        <w:t>China Educational Publication Import and Export Information System</w:t>
      </w:r>
      <w:r w:rsidR="00261820">
        <w:t>.</w:t>
      </w:r>
    </w:p>
    <w:p w:rsidR="00725AB5" w:rsidRDefault="00725AB5" w:rsidP="00725AB5">
      <w:pPr>
        <w:pStyle w:val="ListBullet"/>
        <w:numPr>
          <w:ilvl w:val="0"/>
          <w:numId w:val="0"/>
        </w:numPr>
        <w:ind w:left="216"/>
      </w:pPr>
      <w:r>
        <w:t>Responsible for build organization management module for import and export department.</w:t>
      </w:r>
    </w:p>
    <w:p w:rsidR="00725CDD" w:rsidRDefault="00725CDD" w:rsidP="00725CDD">
      <w:pPr>
        <w:pStyle w:val="ListBullet"/>
      </w:pPr>
      <w:r w:rsidRPr="00725CDD">
        <w:t>Yum! Call Center Ordering/Report System</w:t>
      </w:r>
    </w:p>
    <w:p w:rsidR="00725AB5" w:rsidRDefault="00725AB5" w:rsidP="00725AB5">
      <w:pPr>
        <w:pStyle w:val="ListBullet"/>
        <w:numPr>
          <w:ilvl w:val="0"/>
          <w:numId w:val="0"/>
        </w:numPr>
        <w:ind w:left="216"/>
      </w:pPr>
      <w:r>
        <w:t>Build products import module by Struts and Hibernate. And corresponding report modules.</w:t>
      </w:r>
    </w:p>
    <w:p w:rsidR="00AA39F2" w:rsidRPr="00261820" w:rsidRDefault="00AA39F2" w:rsidP="00261820">
      <w:pPr>
        <w:pStyle w:val="Heading2"/>
      </w:pPr>
    </w:p>
    <w:sectPr w:rsidR="00AA39F2" w:rsidRPr="00261820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65C" w:rsidRDefault="0054665C">
      <w:pPr>
        <w:spacing w:after="0"/>
      </w:pPr>
      <w:r>
        <w:separator/>
      </w:r>
    </w:p>
  </w:endnote>
  <w:endnote w:type="continuationSeparator" w:id="0">
    <w:p w:rsidR="0054665C" w:rsidRDefault="005466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02D4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65C" w:rsidRDefault="0054665C">
      <w:pPr>
        <w:spacing w:after="0"/>
      </w:pPr>
      <w:r>
        <w:separator/>
      </w:r>
    </w:p>
  </w:footnote>
  <w:footnote w:type="continuationSeparator" w:id="0">
    <w:p w:rsidR="0054665C" w:rsidRDefault="005466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16"/>
    <w:rsid w:val="000A4F59"/>
    <w:rsid w:val="00136467"/>
    <w:rsid w:val="00141A4C"/>
    <w:rsid w:val="00170948"/>
    <w:rsid w:val="001B29CF"/>
    <w:rsid w:val="001C6011"/>
    <w:rsid w:val="00261820"/>
    <w:rsid w:val="00267F11"/>
    <w:rsid w:val="0028220F"/>
    <w:rsid w:val="00356C14"/>
    <w:rsid w:val="00385616"/>
    <w:rsid w:val="004012A2"/>
    <w:rsid w:val="00420EB3"/>
    <w:rsid w:val="00433F04"/>
    <w:rsid w:val="004A617A"/>
    <w:rsid w:val="004D1D60"/>
    <w:rsid w:val="00502D43"/>
    <w:rsid w:val="0054665C"/>
    <w:rsid w:val="005843C6"/>
    <w:rsid w:val="005D23D6"/>
    <w:rsid w:val="005D45A8"/>
    <w:rsid w:val="00617B26"/>
    <w:rsid w:val="006270A9"/>
    <w:rsid w:val="00661C60"/>
    <w:rsid w:val="0066573D"/>
    <w:rsid w:val="00675956"/>
    <w:rsid w:val="00681034"/>
    <w:rsid w:val="0069277F"/>
    <w:rsid w:val="00725AB5"/>
    <w:rsid w:val="00725CDD"/>
    <w:rsid w:val="007A3A79"/>
    <w:rsid w:val="007B1C51"/>
    <w:rsid w:val="00802431"/>
    <w:rsid w:val="00805BFF"/>
    <w:rsid w:val="00816216"/>
    <w:rsid w:val="0087734B"/>
    <w:rsid w:val="0092200A"/>
    <w:rsid w:val="00923ADE"/>
    <w:rsid w:val="00957DFC"/>
    <w:rsid w:val="009D5933"/>
    <w:rsid w:val="00A74377"/>
    <w:rsid w:val="00A950FA"/>
    <w:rsid w:val="00AA39F2"/>
    <w:rsid w:val="00AE0881"/>
    <w:rsid w:val="00B902B3"/>
    <w:rsid w:val="00BA5FE8"/>
    <w:rsid w:val="00BB3F4A"/>
    <w:rsid w:val="00BB7292"/>
    <w:rsid w:val="00BD768D"/>
    <w:rsid w:val="00C61F8E"/>
    <w:rsid w:val="00C90E53"/>
    <w:rsid w:val="00D2224B"/>
    <w:rsid w:val="00D70BA2"/>
    <w:rsid w:val="00E71217"/>
    <w:rsid w:val="00E83E4B"/>
    <w:rsid w:val="00ED61F5"/>
    <w:rsid w:val="00F466D4"/>
    <w:rsid w:val="00F724E9"/>
    <w:rsid w:val="00FB2D06"/>
    <w:rsid w:val="00FD24C3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989F1-31CB-46A6-8BBD-5AEBC037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ne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netexpres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-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vnetexpress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C9E31772F54223B155813D104F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6A8C9-A03E-46BA-9773-FBE00C355A00}"/>
      </w:docPartPr>
      <w:docPartBody>
        <w:p w:rsidR="00576DAE" w:rsidRDefault="0071102E">
          <w:pPr>
            <w:pStyle w:val="9AC9E31772F54223B155813D104F7800"/>
          </w:pPr>
          <w:r>
            <w:t>Education</w:t>
          </w:r>
        </w:p>
      </w:docPartBody>
    </w:docPart>
    <w:docPart>
      <w:docPartPr>
        <w:name w:val="A6B62FC103FE46B98685AB44D5370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56CC-4578-4875-82B1-C3BEEDC0CFD4}"/>
      </w:docPartPr>
      <w:docPartBody>
        <w:p w:rsidR="00576DAE" w:rsidRDefault="0071102E">
          <w:pPr>
            <w:pStyle w:val="A6B62FC103FE46B98685AB44D5370E25"/>
          </w:pPr>
          <w:r>
            <w:t>Skills &amp; Abilities</w:t>
          </w:r>
        </w:p>
      </w:docPartBody>
    </w:docPart>
    <w:docPart>
      <w:docPartPr>
        <w:name w:val="E5614172B5724967B6C0F9A79414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80CA7-7649-44BC-BE90-CFEAE955E36A}"/>
      </w:docPartPr>
      <w:docPartBody>
        <w:p w:rsidR="00576DAE" w:rsidRDefault="0071102E">
          <w:pPr>
            <w:pStyle w:val="E5614172B5724967B6C0F9A794141A0B"/>
          </w:pPr>
          <w:r>
            <w:t>Communication</w:t>
          </w:r>
        </w:p>
      </w:docPartBody>
    </w:docPart>
    <w:docPart>
      <w:docPartPr>
        <w:name w:val="E8621520C4124B1EBC46105049A5E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C382-9DD1-4765-B8DD-126575ADE9C9}"/>
      </w:docPartPr>
      <w:docPartBody>
        <w:p w:rsidR="00576DAE" w:rsidRDefault="0071102E">
          <w:pPr>
            <w:pStyle w:val="E8621520C4124B1EBC46105049A5EE9E"/>
          </w:pPr>
          <w:r>
            <w:t>Leadership</w:t>
          </w:r>
        </w:p>
      </w:docPartBody>
    </w:docPart>
    <w:docPart>
      <w:docPartPr>
        <w:name w:val="4D67958AE2FE446B9DB8DB4534427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FEF8C-6593-445D-8A61-0024A2AD128C}"/>
      </w:docPartPr>
      <w:docPartBody>
        <w:p w:rsidR="00576DAE" w:rsidRDefault="0071102E">
          <w:pPr>
            <w:pStyle w:val="4D67958AE2FE446B9DB8DB4534427C54"/>
          </w:pPr>
          <w:r>
            <w:t>Experience</w:t>
          </w:r>
        </w:p>
      </w:docPartBody>
    </w:docPart>
    <w:docPart>
      <w:docPartPr>
        <w:name w:val="CC3438869E434376BFE98B9A9C43C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5B5B-4A64-4054-87BE-4F4433949716}"/>
      </w:docPartPr>
      <w:docPartBody>
        <w:p w:rsidR="00000000" w:rsidRDefault="00576DAE" w:rsidP="00576DAE">
          <w:pPr>
            <w:pStyle w:val="CC3438869E434376BFE98B9A9C43C9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2E"/>
    <w:rsid w:val="00576DAE"/>
    <w:rsid w:val="0071102E"/>
    <w:rsid w:val="0092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748534BEAC430BBF0FD37F75240525">
    <w:name w:val="5B748534BEAC430BBF0FD37F75240525"/>
    <w:pPr>
      <w:widowControl w:val="0"/>
      <w:jc w:val="both"/>
    </w:pPr>
  </w:style>
  <w:style w:type="paragraph" w:customStyle="1" w:styleId="72B916FF45324093862F10D9F08D38F1">
    <w:name w:val="72B916FF45324093862F10D9F08D38F1"/>
    <w:pPr>
      <w:widowControl w:val="0"/>
      <w:jc w:val="both"/>
    </w:pPr>
  </w:style>
  <w:style w:type="paragraph" w:customStyle="1" w:styleId="71FDC2D7F2114274BD812A8B77241137">
    <w:name w:val="71FDC2D7F2114274BD812A8B77241137"/>
    <w:pPr>
      <w:widowControl w:val="0"/>
      <w:jc w:val="both"/>
    </w:pPr>
  </w:style>
  <w:style w:type="paragraph" w:customStyle="1" w:styleId="44F9430B4FF54E4EB8E5EF8A4E6763D7">
    <w:name w:val="44F9430B4FF54E4EB8E5EF8A4E6763D7"/>
    <w:pPr>
      <w:widowControl w:val="0"/>
      <w:jc w:val="both"/>
    </w:pPr>
  </w:style>
  <w:style w:type="paragraph" w:customStyle="1" w:styleId="3B86004C9F1B4CC48C33B12D80A12C8C">
    <w:name w:val="3B86004C9F1B4CC48C33B12D80A12C8C"/>
    <w:pPr>
      <w:widowControl w:val="0"/>
      <w:jc w:val="both"/>
    </w:pPr>
  </w:style>
  <w:style w:type="paragraph" w:customStyle="1" w:styleId="DB6CEFED44194AFE8DBF359E4043BCE9">
    <w:name w:val="DB6CEFED44194AFE8DBF359E4043BCE9"/>
    <w:pPr>
      <w:widowControl w:val="0"/>
      <w:jc w:val="both"/>
    </w:pPr>
  </w:style>
  <w:style w:type="paragraph" w:customStyle="1" w:styleId="9AC9E31772F54223B155813D104F7800">
    <w:name w:val="9AC9E31772F54223B155813D104F7800"/>
    <w:pPr>
      <w:widowControl w:val="0"/>
      <w:jc w:val="both"/>
    </w:pPr>
  </w:style>
  <w:style w:type="paragraph" w:customStyle="1" w:styleId="BCB77B8371E24CFA9DEC49A9C7E19B41">
    <w:name w:val="BCB77B8371E24CFA9DEC49A9C7E19B41"/>
    <w:pPr>
      <w:widowControl w:val="0"/>
      <w:jc w:val="both"/>
    </w:pPr>
  </w:style>
  <w:style w:type="paragraph" w:customStyle="1" w:styleId="C1CE47536D534B39AF1A081B147C7FAB">
    <w:name w:val="C1CE47536D534B39AF1A081B147C7FAB"/>
    <w:pPr>
      <w:widowControl w:val="0"/>
      <w:jc w:val="both"/>
    </w:pPr>
  </w:style>
  <w:style w:type="paragraph" w:customStyle="1" w:styleId="0576DB960AF34AE1A05586DA47ABFCFE">
    <w:name w:val="0576DB960AF34AE1A05586DA47ABFCFE"/>
    <w:pPr>
      <w:widowControl w:val="0"/>
      <w:jc w:val="both"/>
    </w:pPr>
  </w:style>
  <w:style w:type="paragraph" w:customStyle="1" w:styleId="99BA7C5CD4C746C1AD6096D3450BF6F6">
    <w:name w:val="99BA7C5CD4C746C1AD6096D3450BF6F6"/>
    <w:pPr>
      <w:widowControl w:val="0"/>
      <w:jc w:val="both"/>
    </w:pPr>
  </w:style>
  <w:style w:type="paragraph" w:customStyle="1" w:styleId="8521D5556B01478EBCEA134D55715C60">
    <w:name w:val="8521D5556B01478EBCEA134D55715C60"/>
    <w:pPr>
      <w:widowControl w:val="0"/>
      <w:jc w:val="both"/>
    </w:pPr>
  </w:style>
  <w:style w:type="paragraph" w:customStyle="1" w:styleId="9A9CEB93270D44F9A87DD6B34BF2EDC9">
    <w:name w:val="9A9CEB93270D44F9A87DD6B34BF2EDC9"/>
    <w:pPr>
      <w:widowControl w:val="0"/>
      <w:jc w:val="both"/>
    </w:pPr>
  </w:style>
  <w:style w:type="paragraph" w:customStyle="1" w:styleId="BD23696E17E54E59A2BDC20C3C64B443">
    <w:name w:val="BD23696E17E54E59A2BDC20C3C64B443"/>
    <w:pPr>
      <w:widowControl w:val="0"/>
      <w:jc w:val="both"/>
    </w:pPr>
  </w:style>
  <w:style w:type="paragraph" w:customStyle="1" w:styleId="4AEE536866594277877363AE85C6FE2A">
    <w:name w:val="4AEE536866594277877363AE85C6FE2A"/>
    <w:pPr>
      <w:widowControl w:val="0"/>
      <w:jc w:val="both"/>
    </w:pPr>
  </w:style>
  <w:style w:type="paragraph" w:customStyle="1" w:styleId="A6B62FC103FE46B98685AB44D5370E25">
    <w:name w:val="A6B62FC103FE46B98685AB44D5370E25"/>
    <w:pPr>
      <w:widowControl w:val="0"/>
      <w:jc w:val="both"/>
    </w:pPr>
  </w:style>
  <w:style w:type="paragraph" w:customStyle="1" w:styleId="13F81A1CC56840FBAE7A42A06A5F2865">
    <w:name w:val="13F81A1CC56840FBAE7A42A06A5F2865"/>
    <w:pPr>
      <w:widowControl w:val="0"/>
      <w:jc w:val="both"/>
    </w:pPr>
  </w:style>
  <w:style w:type="paragraph" w:customStyle="1" w:styleId="EEF94E2A9AE64BE086B7938475881B1A">
    <w:name w:val="EEF94E2A9AE64BE086B7938475881B1A"/>
    <w:pPr>
      <w:widowControl w:val="0"/>
      <w:jc w:val="both"/>
    </w:pPr>
  </w:style>
  <w:style w:type="paragraph" w:customStyle="1" w:styleId="58FA95E7F0AF4C85A4B3E2CC51C570D3">
    <w:name w:val="58FA95E7F0AF4C85A4B3E2CC51C570D3"/>
    <w:pPr>
      <w:widowControl w:val="0"/>
      <w:jc w:val="both"/>
    </w:pPr>
  </w:style>
  <w:style w:type="paragraph" w:customStyle="1" w:styleId="93F5E1542A6E444D9E58075BDE0E92BC">
    <w:name w:val="93F5E1542A6E444D9E58075BDE0E92BC"/>
    <w:pPr>
      <w:widowControl w:val="0"/>
      <w:jc w:val="both"/>
    </w:pPr>
  </w:style>
  <w:style w:type="paragraph" w:customStyle="1" w:styleId="E5614172B5724967B6C0F9A794141A0B">
    <w:name w:val="E5614172B5724967B6C0F9A794141A0B"/>
    <w:pPr>
      <w:widowControl w:val="0"/>
      <w:jc w:val="both"/>
    </w:pPr>
  </w:style>
  <w:style w:type="paragraph" w:customStyle="1" w:styleId="400F65F2FE32442782B1D38A70551B58">
    <w:name w:val="400F65F2FE32442782B1D38A70551B58"/>
    <w:pPr>
      <w:widowControl w:val="0"/>
      <w:jc w:val="both"/>
    </w:pPr>
  </w:style>
  <w:style w:type="paragraph" w:customStyle="1" w:styleId="E8621520C4124B1EBC46105049A5EE9E">
    <w:name w:val="E8621520C4124B1EBC46105049A5EE9E"/>
    <w:pPr>
      <w:widowControl w:val="0"/>
      <w:jc w:val="both"/>
    </w:pPr>
  </w:style>
  <w:style w:type="paragraph" w:customStyle="1" w:styleId="652FDC07736448AAB761B0B1F04F0295">
    <w:name w:val="652FDC07736448AAB761B0B1F04F0295"/>
    <w:pPr>
      <w:widowControl w:val="0"/>
      <w:jc w:val="both"/>
    </w:pPr>
  </w:style>
  <w:style w:type="paragraph" w:customStyle="1" w:styleId="4D67958AE2FE446B9DB8DB4534427C54">
    <w:name w:val="4D67958AE2FE446B9DB8DB4534427C54"/>
    <w:pPr>
      <w:widowControl w:val="0"/>
      <w:jc w:val="both"/>
    </w:pPr>
  </w:style>
  <w:style w:type="paragraph" w:customStyle="1" w:styleId="FEC6B866A8394EE8B99011272ED21473">
    <w:name w:val="FEC6B866A8394EE8B99011272ED21473"/>
    <w:pPr>
      <w:widowControl w:val="0"/>
      <w:jc w:val="both"/>
    </w:pPr>
  </w:style>
  <w:style w:type="paragraph" w:customStyle="1" w:styleId="8CFB6B4F12B54AC09F07B813949DF977">
    <w:name w:val="8CFB6B4F12B54AC09F07B813949DF977"/>
    <w:pPr>
      <w:widowControl w:val="0"/>
      <w:jc w:val="both"/>
    </w:pPr>
  </w:style>
  <w:style w:type="paragraph" w:customStyle="1" w:styleId="D03576499F5F48B18308DAD230D3C8A6">
    <w:name w:val="D03576499F5F48B18308DAD230D3C8A6"/>
    <w:pPr>
      <w:widowControl w:val="0"/>
      <w:jc w:val="both"/>
    </w:pPr>
  </w:style>
  <w:style w:type="paragraph" w:customStyle="1" w:styleId="EAA81210C4904A11836D5803E05CC527">
    <w:name w:val="EAA81210C4904A11836D5803E05CC527"/>
    <w:pPr>
      <w:widowControl w:val="0"/>
      <w:jc w:val="both"/>
    </w:pPr>
  </w:style>
  <w:style w:type="paragraph" w:customStyle="1" w:styleId="993A95A1C7084977944D13CBB859CC11">
    <w:name w:val="993A95A1C7084977944D13CBB859CC11"/>
    <w:pPr>
      <w:widowControl w:val="0"/>
      <w:jc w:val="both"/>
    </w:pPr>
  </w:style>
  <w:style w:type="paragraph" w:customStyle="1" w:styleId="24F5BDF428FB4E7B9AE3CF48B3EAF8F1">
    <w:name w:val="24F5BDF428FB4E7B9AE3CF48B3EAF8F1"/>
    <w:pPr>
      <w:widowControl w:val="0"/>
      <w:jc w:val="both"/>
    </w:pPr>
  </w:style>
  <w:style w:type="paragraph" w:customStyle="1" w:styleId="3546253C38144EC897071FF65264DFE2">
    <w:name w:val="3546253C38144EC897071FF65264DFE2"/>
    <w:pPr>
      <w:widowControl w:val="0"/>
      <w:jc w:val="both"/>
    </w:pPr>
  </w:style>
  <w:style w:type="paragraph" w:customStyle="1" w:styleId="5C9C342E559644AD9B01C8F374169C3C">
    <w:name w:val="5C9C342E559644AD9B01C8F374169C3C"/>
    <w:pPr>
      <w:widowControl w:val="0"/>
      <w:jc w:val="both"/>
    </w:pPr>
  </w:style>
  <w:style w:type="paragraph" w:customStyle="1" w:styleId="7B35579DDE364131BD3771844A4959E9">
    <w:name w:val="7B35579DDE364131BD3771844A4959E9"/>
    <w:rsid w:val="00576DAE"/>
    <w:pPr>
      <w:widowControl w:val="0"/>
      <w:jc w:val="both"/>
    </w:pPr>
  </w:style>
  <w:style w:type="paragraph" w:customStyle="1" w:styleId="E08A80874CC141F58DF925BEF864FFBE">
    <w:name w:val="E08A80874CC141F58DF925BEF864FFBE"/>
    <w:rsid w:val="00576DAE"/>
    <w:pPr>
      <w:widowControl w:val="0"/>
      <w:jc w:val="both"/>
    </w:pPr>
  </w:style>
  <w:style w:type="paragraph" w:customStyle="1" w:styleId="CC3438869E434376BFE98B9A9C43C92A">
    <w:name w:val="CC3438869E434376BFE98B9A9C43C92A"/>
    <w:rsid w:val="00576D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BB75-38E6-4B63-95C4-4756CDEE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115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keywords/>
  <cp:lastModifiedBy>Nick</cp:lastModifiedBy>
  <cp:revision>36</cp:revision>
  <dcterms:created xsi:type="dcterms:W3CDTF">2018-02-07T13:32:00Z</dcterms:created>
  <dcterms:modified xsi:type="dcterms:W3CDTF">2018-02-07T15:27:00Z</dcterms:modified>
  <cp:version/>
</cp:coreProperties>
</file>